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0AC" w:rsidRDefault="00733D6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7BC9515" wp14:editId="68B002A5">
                <wp:simplePos x="0" y="0"/>
                <wp:positionH relativeFrom="column">
                  <wp:posOffset>2078990</wp:posOffset>
                </wp:positionH>
                <wp:positionV relativeFrom="paragraph">
                  <wp:posOffset>936889</wp:posOffset>
                </wp:positionV>
                <wp:extent cx="1295400" cy="1295400"/>
                <wp:effectExtent l="19050" t="19050" r="19050" b="19050"/>
                <wp:wrapNone/>
                <wp:docPr id="1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295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AB3894" id="Oval 3" o:spid="_x0000_s1026" style="position:absolute;margin-left:163.7pt;margin-top:73.75pt;width:102pt;height:102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" fillcolor="white [3212]" strokecolor="#f2f2f2 [3052]" strokeweight="2.25pt"/>
            </w:pict>
          </mc:Fallback>
        </mc:AlternateContent>
      </w:r>
      <w:r w:rsidR="00D0661F">
        <w:rPr>
          <w:noProof/>
          <w:sz w:val="22"/>
          <w:lang w:eastAsia="zh-CN"/>
        </w:rPr>
        <w:drawing>
          <wp:anchor distT="0" distB="0" distL="114300" distR="114300" simplePos="0" relativeHeight="251666430" behindDoc="0" locked="0" layoutInCell="1" allowOverlap="1" wp14:anchorId="49AB1C69" wp14:editId="446DC475">
            <wp:simplePos x="0" y="0"/>
            <wp:positionH relativeFrom="column">
              <wp:posOffset>2400300</wp:posOffset>
            </wp:positionH>
            <wp:positionV relativeFrom="paragraph">
              <wp:posOffset>412486</wp:posOffset>
            </wp:positionV>
            <wp:extent cx="685800" cy="64389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61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168DF3" wp14:editId="76508E1F">
                <wp:simplePos x="0" y="0"/>
                <wp:positionH relativeFrom="column">
                  <wp:posOffset>1219200</wp:posOffset>
                </wp:positionH>
                <wp:positionV relativeFrom="paragraph">
                  <wp:posOffset>-35189</wp:posOffset>
                </wp:positionV>
                <wp:extent cx="3019425" cy="876300"/>
                <wp:effectExtent l="0" t="0" r="0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2090" w:rsidRPr="006F2090" w:rsidRDefault="006F2090" w:rsidP="006F20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"/>
                              </w:rPr>
                            </w:pPr>
                            <w:r w:rsidRPr="006F209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8"/>
                                <w:lang w:val="en"/>
                              </w:rPr>
                              <w:t>TỔNG LIÊN ĐOÀN LAO ĐỘNG VIỆT NAM</w:t>
                            </w: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8"/>
                                <w:lang w:val="en"/>
                              </w:rPr>
                              <w:t xml:space="preserve"> </w:t>
                            </w:r>
                          </w:p>
                          <w:p w:rsidR="006F2090" w:rsidRPr="006F2090" w:rsidRDefault="006F2090" w:rsidP="006F20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8"/>
                              </w:rPr>
                            </w:pP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TR</w:t>
                            </w: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vi-VN"/>
                              </w:rPr>
                              <w:t>ƯỜNG ĐẠI HỌC TÔN ĐỨC THẮNG</w:t>
                            </w:r>
                            <w:r w:rsidRPr="006F2090">
                              <w:rPr>
                                <w:rFonts w:ascii="Times New Roman" w:hAnsi="Times New Roman" w:cs="Times New Roman"/>
                                <w:sz w:val="22"/>
                                <w:szCs w:val="28"/>
                                <w:lang w:val="vi-VN"/>
                              </w:rPr>
                              <w:t xml:space="preserve"> </w:t>
                            </w:r>
                          </w:p>
                          <w:p w:rsidR="006F2090" w:rsidRPr="006F2090" w:rsidRDefault="006F2090" w:rsidP="006F20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"/>
                              </w:rPr>
                            </w:pP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8"/>
                                <w:lang w:val="en"/>
                              </w:rPr>
                              <w:t xml:space="preserve">KHOA CÔNG NGHỆ THÔNG TIN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68DF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6pt;margin-top:-2.75pt;width:237.75pt;height:6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2PtgIAALo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" filled="f" stroked="f">
                <v:textbox>
                  <w:txbxContent>
                    <w:p w:rsidR="006F2090" w:rsidRPr="006F2090" w:rsidRDefault="006F2090" w:rsidP="006F2090">
                      <w:pPr>
                        <w:suppressAutoHyphens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"/>
                        </w:rPr>
                      </w:pPr>
                      <w:r w:rsidRPr="006F2090">
                        <w:rPr>
                          <w:rFonts w:ascii="Times New Roman" w:hAnsi="Times New Roman" w:cs="Times New Roman"/>
                          <w:bCs/>
                          <w:sz w:val="20"/>
                          <w:szCs w:val="28"/>
                          <w:lang w:val="en"/>
                        </w:rPr>
                        <w:t>TỔNG LIÊN ĐOÀN LAO ĐỘNG VIỆT NAM</w:t>
                      </w: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8"/>
                          <w:lang w:val="en"/>
                        </w:rPr>
                        <w:t xml:space="preserve"> </w:t>
                      </w:r>
                    </w:p>
                    <w:p w:rsidR="006F2090" w:rsidRPr="006F2090" w:rsidRDefault="006F2090" w:rsidP="006F2090">
                      <w:pPr>
                        <w:suppressAutoHyphens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8"/>
                        </w:rPr>
                      </w:pP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"/>
                        </w:rPr>
                        <w:t>TR</w:t>
                      </w: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8"/>
                          <w:lang w:val="vi-VN"/>
                        </w:rPr>
                        <w:t>ƯỜNG ĐẠI HỌC TÔN ĐỨC THẮNG</w:t>
                      </w:r>
                      <w:r w:rsidRPr="006F2090">
                        <w:rPr>
                          <w:rFonts w:ascii="Times New Roman" w:hAnsi="Times New Roman" w:cs="Times New Roman"/>
                          <w:sz w:val="22"/>
                          <w:szCs w:val="28"/>
                          <w:lang w:val="vi-VN"/>
                        </w:rPr>
                        <w:t xml:space="preserve"> </w:t>
                      </w:r>
                    </w:p>
                    <w:p w:rsidR="006F2090" w:rsidRPr="006F2090" w:rsidRDefault="006F2090" w:rsidP="006F2090">
                      <w:pPr>
                        <w:suppressAutoHyphens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"/>
                        </w:rPr>
                      </w:pP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8"/>
                          <w:lang w:val="en"/>
                        </w:rPr>
                        <w:t xml:space="preserve">KHOA CÔNG NGHỆ THÔNG TIN </w:t>
                      </w:r>
                    </w:p>
                  </w:txbxContent>
                </v:textbox>
              </v:shape>
            </w:pict>
          </mc:Fallback>
        </mc:AlternateContent>
      </w:r>
      <w:r w:rsidR="006F209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693C38" wp14:editId="5F37D4AF">
                <wp:simplePos x="0" y="0"/>
                <wp:positionH relativeFrom="column">
                  <wp:posOffset>1543050</wp:posOffset>
                </wp:positionH>
                <wp:positionV relativeFrom="paragraph">
                  <wp:posOffset>2447925</wp:posOffset>
                </wp:positionV>
                <wp:extent cx="2571750" cy="1181100"/>
                <wp:effectExtent l="0" t="0" r="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70A7" w:rsidRPr="007770A7" w:rsidRDefault="007770A7" w:rsidP="007770A7">
                            <w:pPr>
                              <w:pStyle w:val="Description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</w:pPr>
                            <w:r w:rsidRPr="007770A7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KIẾN TRÚC HỌC SÂU</w:t>
                            </w:r>
                          </w:p>
                          <w:p w:rsidR="007770A7" w:rsidRPr="007770A7" w:rsidRDefault="007770A7" w:rsidP="007770A7">
                            <w:pPr>
                              <w:pStyle w:val="Description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</w:pPr>
                            <w:r w:rsidRPr="007770A7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CHO BÀI TOÁN PHÂN LOẠI </w:t>
                            </w:r>
                          </w:p>
                          <w:p w:rsidR="00A220AC" w:rsidRPr="007770A7" w:rsidRDefault="007770A7" w:rsidP="007770A7">
                            <w:pPr>
                              <w:pStyle w:val="Description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</w:pPr>
                            <w:r w:rsidRPr="007770A7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CHUỖI THỜI GIAN</w:t>
                            </w:r>
                          </w:p>
                          <w:p w:rsidR="006F2090" w:rsidRPr="003F643E" w:rsidRDefault="006F2090" w:rsidP="003F643E">
                            <w:pPr>
                              <w:pStyle w:val="Description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GVHD: </w:t>
                            </w:r>
                            <w:r w:rsidR="003F643E"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</w:t>
                            </w:r>
                            <w:r w:rsidR="007770A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</w:t>
                            </w: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 </w:t>
                            </w:r>
                            <w:r w:rsidR="007770A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Đỗ Thục Đoan</w:t>
                            </w:r>
                          </w:p>
                          <w:p w:rsidR="006F2090" w:rsidRPr="003F643E" w:rsidRDefault="006F2090" w:rsidP="003F643E">
                            <w:pPr>
                              <w:pStyle w:val="Description"/>
                              <w:tabs>
                                <w:tab w:val="left" w:pos="851"/>
                              </w:tabs>
                              <w:ind w:left="851" w:hanging="851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SVTH: </w:t>
                            </w:r>
                            <w:r w:rsidR="003F643E"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="007770A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Đặng Thanh Tú</w:t>
                            </w:r>
                          </w:p>
                          <w:p w:rsidR="006F2090" w:rsidRPr="003F643E" w:rsidRDefault="006F2090" w:rsidP="003F643E">
                            <w:pPr>
                              <w:pStyle w:val="Description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TP. HỒ</w:t>
                            </w:r>
                            <w:r w:rsidR="007770A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CHÍ MINH, 2020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93C38" id="Text Box 5" o:spid="_x0000_s1027" type="#_x0000_t202" style="position:absolute;margin-left:121.5pt;margin-top:192.75pt;width:202.5pt;height:9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FsuQ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" filled="f" stroked="f">
                <v:textbox>
                  <w:txbxContent>
                    <w:p w:rsidR="007770A7" w:rsidRPr="007770A7" w:rsidRDefault="007770A7" w:rsidP="007770A7">
                      <w:pPr>
                        <w:pStyle w:val="Description"/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</w:pPr>
                      <w:r w:rsidRPr="007770A7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KIẾN TRÚC HỌC SÂU</w:t>
                      </w:r>
                    </w:p>
                    <w:p w:rsidR="007770A7" w:rsidRPr="007770A7" w:rsidRDefault="007770A7" w:rsidP="007770A7">
                      <w:pPr>
                        <w:pStyle w:val="Description"/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</w:pPr>
                      <w:r w:rsidRPr="007770A7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CHO BÀI TOÁN PHÂN LOẠI </w:t>
                      </w:r>
                    </w:p>
                    <w:p w:rsidR="00A220AC" w:rsidRPr="007770A7" w:rsidRDefault="007770A7" w:rsidP="007770A7">
                      <w:pPr>
                        <w:pStyle w:val="Description"/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</w:pPr>
                      <w:r w:rsidRPr="007770A7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CHUỖI THỜI GIAN</w:t>
                      </w:r>
                    </w:p>
                    <w:p w:rsidR="006F2090" w:rsidRPr="003F643E" w:rsidRDefault="006F2090" w:rsidP="003F643E">
                      <w:pPr>
                        <w:pStyle w:val="Description"/>
                        <w:tabs>
                          <w:tab w:val="left" w:pos="851"/>
                        </w:tabs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GVHD: </w:t>
                      </w:r>
                      <w:r w:rsidR="003F643E" w:rsidRPr="003F643E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>T</w:t>
                      </w:r>
                      <w:r w:rsidR="007770A7">
                        <w:rPr>
                          <w:rFonts w:ascii="Times New Roman" w:hAnsi="Times New Roman" w:cs="Times New Roman"/>
                          <w:sz w:val="20"/>
                        </w:rPr>
                        <w:t>h</w:t>
                      </w: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S </w:t>
                      </w:r>
                      <w:r w:rsidR="007770A7">
                        <w:rPr>
                          <w:rFonts w:ascii="Times New Roman" w:hAnsi="Times New Roman" w:cs="Times New Roman"/>
                          <w:sz w:val="20"/>
                        </w:rPr>
                        <w:t>Đỗ Thục Đoan</w:t>
                      </w:r>
                    </w:p>
                    <w:p w:rsidR="006F2090" w:rsidRPr="003F643E" w:rsidRDefault="006F2090" w:rsidP="003F643E">
                      <w:pPr>
                        <w:pStyle w:val="Description"/>
                        <w:tabs>
                          <w:tab w:val="left" w:pos="851"/>
                        </w:tabs>
                        <w:ind w:left="851" w:hanging="851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SVTH: </w:t>
                      </w:r>
                      <w:r w:rsidR="003F643E" w:rsidRPr="003F643E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="007770A7">
                        <w:rPr>
                          <w:rFonts w:ascii="Times New Roman" w:hAnsi="Times New Roman" w:cs="Times New Roman"/>
                          <w:sz w:val="20"/>
                        </w:rPr>
                        <w:t>Đặng Thanh Tú</w:t>
                      </w:r>
                    </w:p>
                    <w:p w:rsidR="006F2090" w:rsidRPr="003F643E" w:rsidRDefault="006F2090" w:rsidP="003F643E">
                      <w:pPr>
                        <w:pStyle w:val="Description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>TP. HỒ</w:t>
                      </w:r>
                      <w:r w:rsidR="007770A7">
                        <w:rPr>
                          <w:rFonts w:ascii="Times New Roman" w:hAnsi="Times New Roman" w:cs="Times New Roman"/>
                          <w:sz w:val="20"/>
                        </w:rPr>
                        <w:t xml:space="preserve"> CHÍ MINH, 2020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321C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BE71B15" wp14:editId="6C06E8D7">
                <wp:simplePos x="0" y="0"/>
                <wp:positionH relativeFrom="column">
                  <wp:posOffset>932815</wp:posOffset>
                </wp:positionH>
                <wp:positionV relativeFrom="paragraph">
                  <wp:posOffset>4431665</wp:posOffset>
                </wp:positionV>
                <wp:extent cx="3866515" cy="3866515"/>
                <wp:effectExtent l="8890" t="12065" r="10795" b="7620"/>
                <wp:wrapNone/>
                <wp:docPr id="1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2E6D57" id="Oval 46" o:spid="_x0000_s1026" style="position:absolute;margin-left:73.45pt;margin-top:348.95pt;width:304.45pt;height:304.4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" filled="f" strokecolor="white [3212]"/>
            </w:pict>
          </mc:Fallback>
        </mc:AlternateContent>
      </w:r>
      <w:r w:rsidR="005321C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1F75D1" wp14:editId="31F7BA8E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20320" r="21590" b="17780"/>
                <wp:wrapNone/>
                <wp:docPr id="11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32E5CA" id="Oval 17" o:spid="_x0000_s1026" style="position:absolute;margin-left:53.05pt;margin-top:-35.15pt;width:324pt;height:324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" filled="f" fillcolor="#4bacc6 [3208]" strokecolor="#f2f2f2 [3052]" strokeweight="2.25pt">
                <v:fill opacity=".5" o:opacity2=".5" rotate="t" angle="45" focus="50%" type="gradient"/>
              </v:oval>
            </w:pict>
          </mc:Fallback>
        </mc:AlternateContent>
      </w:r>
      <w:r w:rsidR="005321C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6985" t="1270" r="2540" b="8255"/>
                <wp:wrapNone/>
                <wp:docPr id="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ED280E" id="Oval 2" o:spid="_x0000_s1026" style="position:absolute;margin-left:53.05pt;margin-top:-35.15pt;width:324pt;height:324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" fillcolor="white [3212]" stroked="f" strokecolor="#969696" strokeweight="2.25pt"/>
            </w:pict>
          </mc:Fallback>
        </mc:AlternateContent>
      </w:r>
    </w:p>
    <w:sectPr w:rsidR="00A220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_GB2312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E3E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6EE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9CED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59822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C7"/>
    <w:rsid w:val="003F643E"/>
    <w:rsid w:val="005321C7"/>
    <w:rsid w:val="006F2090"/>
    <w:rsid w:val="00733D63"/>
    <w:rsid w:val="007770A7"/>
    <w:rsid w:val="00A220AC"/>
    <w:rsid w:val="00CF7925"/>
    <w:rsid w:val="00D0661F"/>
    <w:rsid w:val="00E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D46426F"/>
  <w15:docId w15:val="{BE587F29-09B8-4E79-8424-C7C56A9E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spacing w:val="2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6"/>
    </w:rPr>
  </w:style>
  <w:style w:type="paragraph" w:customStyle="1" w:styleId="CDDate">
    <w:name w:val="CD Date"/>
    <w:basedOn w:val="Normal"/>
    <w:qFormat/>
    <w:rPr>
      <w:i/>
      <w:sz w:val="20"/>
    </w:rPr>
  </w:style>
  <w:style w:type="paragraph" w:customStyle="1" w:styleId="Description">
    <w:name w:val="Description"/>
    <w:basedOn w:val="Normal"/>
    <w:qFormat/>
    <w:pPr>
      <w:spacing w:line="264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Title">
    <w:name w:val="CD Title"/>
    <w:basedOn w:val="Normal"/>
    <w:qFormat/>
    <w:pPr>
      <w:outlineLvl w:val="0"/>
    </w:pPr>
    <w:rPr>
      <w:rFonts w:asciiTheme="majorHAnsi" w:hAnsiTheme="majorHAnsi"/>
      <w:caps/>
      <w:spacing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F2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D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D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D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%20Tin\AppData\Roaming\Microsoft\Templates\CD_DVDFaceLabel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C80BF43C-B6B7-465E-BE28-D891180041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20179A-9725-4457-BB73-7D4E4A6E0E48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CD_DVDFaceLabel.dotx</Template>
  <TotalTime>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CD/DVD face labels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CD/DVD face lbels</dc:title>
  <dc:creator>Tran Tin</dc:creator>
  <cp:lastModifiedBy>TDTU STUDENT</cp:lastModifiedBy>
  <cp:revision>8</cp:revision>
  <cp:lastPrinted>2014-05-12T14:28:00Z</cp:lastPrinted>
  <dcterms:created xsi:type="dcterms:W3CDTF">2014-05-10T17:10:00Z</dcterms:created>
  <dcterms:modified xsi:type="dcterms:W3CDTF">2020-07-03T04:02:00Z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